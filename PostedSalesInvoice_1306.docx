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837" w:rsidRDefault="00AF7837" w14:paraId="5152B354" w14:textId="6CC8EA2C"/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2"/>
        <w:gridCol w:w="3764"/>
      </w:tblGrid>
      <w:tr w:rsidRPr="00204F31" w:rsidR="00E92357" w:rsidTr="00545221" w14:paraId="4EE763FB" w14:textId="77777777">
        <w:trPr>
          <w:cantSplit/>
          <w:trHeight w:val="290"/>
        </w:trPr>
        <w:tc>
          <w:tcPr>
            <w:tcW w:w="3307" w:type="pct"/>
          </w:tcPr>
          <w:p w:rsidR="00E92357" w:rsidP="00780D68" w:rsidRDefault="007377B5" w14:paraId="28F60150" w14:textId="27746B47">
            <w:pPr>
              <w:pStyle w:val="NoSpacing"/>
              <w:tabs>
                <w:tab w:val="right" w:pos="3513"/>
              </w:tabs>
              <w:rPr>
                <w:b/>
                <w:bCs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BilledTo_Lbl"/>
                <w:tag w:val="#Nav: Standard_Sales_Invoice/1306"/>
                <w:id w:val="1823236210"/>
                <w:placeholder>
                  <w:docPart w:val="F090DB5F38E8426EA7ECE71C648885BF"/>
                </w:placeholder>
                <w:dataBinding w:prefixMappings="xmlns:ns0='urn:microsoft-dynamics-nav/reports/Standard_Sales_Invoice/1306/'" w:xpath="/ns0:NavWordReportXmlPart[1]/ns0:Header[1]/ns0:BilledTo_Lbl[1]" w:storeItemID="{DFF8BEC2-C0A4-435F-9715-E42E03FFB647}"/>
                <w:text/>
              </w:sdtPr>
              <w:sdtEndPr/>
              <w:sdtContent>
                <w:proofErr w:type="spellStart"/>
                <w:r w:rsidR="00E92357">
                  <w:rPr>
                    <w:b/>
                    <w:bCs/>
                    <w:sz w:val="18"/>
                    <w:szCs w:val="18"/>
                  </w:rPr>
                  <w:t>BilledTo_Lbl</w:t>
                </w:r>
                <w:proofErr w:type="spellEnd"/>
              </w:sdtContent>
            </w:sdt>
            <w:r w:rsidR="00E92357"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693" w:type="pct"/>
          </w:tcPr>
          <w:p w:rsidR="00E92357" w:rsidP="00F46F79" w:rsidRDefault="007377B5" w14:paraId="009D15EF" w14:textId="717B5D4C">
            <w:pPr>
              <w:pStyle w:val="Heading1"/>
              <w:tabs>
                <w:tab w:val="left" w:pos="2429"/>
              </w:tabs>
              <w:outlineLvl w:val="0"/>
            </w:pPr>
            <w:sdt>
              <w:sdtPr>
                <w:alias w:val="#Nav: /Header/ShipToAddress_Lbl"/>
                <w:tag w:val="#Nav: Standard_Sales_Invoice/1306"/>
                <w:id w:val="-1363439328"/>
                <w:placeholder>
                  <w:docPart w:val="F090DB5F38E8426EA7ECE71C648885BF"/>
                </w:placeholder>
                <w:dataBinding w:prefixMappings="xmlns:ns0='urn:microsoft-dynamics-nav/reports/Standard_Sales_Invoice/1306/'" w:xpath="/ns0:NavWordReportXmlPart[1]/ns0:Header[1]/ns0:ShipToAddress_Lbl[1]" w:storeItemID="{DFF8BEC2-C0A4-435F-9715-E42E03FFB647}"/>
                <w:text/>
              </w:sdtPr>
              <w:sdtEndPr/>
              <w:sdtContent>
                <w:proofErr w:type="spellStart"/>
                <w:r w:rsidR="00E92357">
                  <w:t>ShipToAddress_Lbl</w:t>
                </w:r>
                <w:proofErr w:type="spellEnd"/>
              </w:sdtContent>
            </w:sdt>
            <w:r w:rsidR="00E92357">
              <w:t xml:space="preserve">    </w:t>
            </w:r>
          </w:p>
        </w:tc>
      </w:tr>
      <w:tr w:rsidRPr="00204F31" w:rsidR="00E92357" w:rsidTr="00545221" w14:paraId="330E6E34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D72A52875282435EBCA52D6CB4054FDD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3307" w:type="pct"/>
              </w:tcPr>
              <w:p w:rsidRPr="00204F31" w:rsidR="00E92357" w:rsidP="00D54DEE" w:rsidRDefault="00E92357" w14:paraId="1DF3718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Invoice/1306"/>
            <w:id w:val="542564492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1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1F5657CD" w14:textId="77777777">
                <w:pPr>
                  <w:pStyle w:val="NoSpacing"/>
                </w:pPr>
                <w:r>
                  <w:t>ShipToAddress1</w:t>
                </w:r>
              </w:p>
            </w:tc>
          </w:sdtContent>
        </w:sdt>
      </w:tr>
      <w:tr w:rsidRPr="00204F31" w:rsidR="00E92357" w:rsidTr="00545221" w14:paraId="0BAA96C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D72A52875282435EBCA52D6CB4054FDD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EndPr/>
          <w:sdtContent>
            <w:tc>
              <w:tcPr>
                <w:tcW w:w="3307" w:type="pct"/>
              </w:tcPr>
              <w:p w:rsidRPr="00204F31" w:rsidR="00E92357" w:rsidP="00D54DEE" w:rsidRDefault="00E92357" w14:paraId="4BA6822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Invoice/1306"/>
            <w:id w:val="-782730996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2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4DDBF406" w14:textId="77777777">
                <w:pPr>
                  <w:pStyle w:val="NoSpacing"/>
                </w:pPr>
                <w:r>
                  <w:t>ShipToAddress2</w:t>
                </w:r>
              </w:p>
            </w:tc>
          </w:sdtContent>
        </w:sdt>
      </w:tr>
      <w:tr w:rsidRPr="00204F31" w:rsidR="00E92357" w:rsidTr="00545221" w14:paraId="1CC504F8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D72A52875282435EBCA52D6CB4054FDD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EndPr/>
          <w:sdtContent>
            <w:tc>
              <w:tcPr>
                <w:tcW w:w="3307" w:type="pct"/>
              </w:tcPr>
              <w:p w:rsidRPr="00204F31" w:rsidR="00E92357" w:rsidP="00D54DEE" w:rsidRDefault="00E92357" w14:paraId="2A65ED5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Invoice/1306"/>
            <w:id w:val="283324214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3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234ECED1" w14:textId="77777777">
                <w:pPr>
                  <w:pStyle w:val="NoSpacing"/>
                </w:pPr>
                <w:r>
                  <w:t>ShipToAddress3</w:t>
                </w:r>
              </w:p>
            </w:tc>
          </w:sdtContent>
        </w:sdt>
      </w:tr>
      <w:tr w:rsidRPr="00204F31" w:rsidR="00E92357" w:rsidTr="00545221" w14:paraId="7E833163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D72A52875282435EBCA52D6CB4054FDD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EndPr/>
          <w:sdtContent>
            <w:tc>
              <w:tcPr>
                <w:tcW w:w="3307" w:type="pct"/>
              </w:tcPr>
              <w:p w:rsidRPr="00204F31" w:rsidR="00E92357" w:rsidP="00D54DEE" w:rsidRDefault="00E92357" w14:paraId="4D5C6E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Invoice/1306"/>
            <w:id w:val="1830934606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4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6E01EE0C" w14:textId="77777777">
                <w:pPr>
                  <w:pStyle w:val="NoSpacing"/>
                </w:pPr>
                <w:r>
                  <w:t>ShipToAddress4</w:t>
                </w:r>
              </w:p>
            </w:tc>
          </w:sdtContent>
        </w:sdt>
      </w:tr>
      <w:tr w:rsidRPr="00204F31" w:rsidR="00E92357" w:rsidTr="00545221" w14:paraId="78D3263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D72A52875282435EBCA52D6CB4054FDD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EndPr/>
          <w:sdtContent>
            <w:tc>
              <w:tcPr>
                <w:tcW w:w="3307" w:type="pct"/>
              </w:tcPr>
              <w:p w:rsidRPr="00204F31" w:rsidR="00E92357" w:rsidP="00D54DEE" w:rsidRDefault="00E92357" w14:paraId="0A0A927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Invoice/1306"/>
            <w:id w:val="-1781250054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5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52A17722" w14:textId="77777777">
                <w:pPr>
                  <w:pStyle w:val="NoSpacing"/>
                </w:pPr>
                <w:r>
                  <w:t>ShipToAddress5</w:t>
                </w:r>
              </w:p>
            </w:tc>
          </w:sdtContent>
        </w:sdt>
      </w:tr>
      <w:tr w:rsidRPr="00204F31" w:rsidR="00E92357" w:rsidTr="00545221" w14:paraId="0B023316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D72A52875282435EBCA52D6CB4054FDD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EndPr/>
          <w:sdtContent>
            <w:tc>
              <w:tcPr>
                <w:tcW w:w="3307" w:type="pct"/>
              </w:tcPr>
              <w:p w:rsidRPr="00204F31" w:rsidR="00E92357" w:rsidP="00D54DEE" w:rsidRDefault="00E92357" w14:paraId="576E368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Invoice/1306"/>
            <w:id w:val="-1710254558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6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3A2E4FAD" w14:textId="77777777">
                <w:pPr>
                  <w:pStyle w:val="NoSpacing"/>
                </w:pPr>
                <w:r>
                  <w:t>ShipToAddress6</w:t>
                </w:r>
              </w:p>
            </w:tc>
          </w:sdtContent>
        </w:sdt>
      </w:tr>
      <w:tr w:rsidRPr="00204F31" w:rsidR="00E92357" w:rsidTr="00545221" w14:paraId="43D533AF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DDC0980B6BB646C2A2441F754E2F3B8B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EndPr/>
          <w:sdtContent>
            <w:tc>
              <w:tcPr>
                <w:tcW w:w="3307" w:type="pct"/>
              </w:tcPr>
              <w:p w:rsidRPr="00204F31" w:rsidR="00E92357" w:rsidP="00D54DEE" w:rsidRDefault="00E92357" w14:paraId="6E6E7D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Invoice/1306"/>
            <w:id w:val="-281262380"/>
            <w:placeholder>
              <w:docPart w:val="F090DB5F38E8426EA7ECE71C648885BF"/>
            </w:placeholder>
            <w:dataBinding w:prefixMappings="xmlns:ns0='urn:microsoft-dynamics-nav/reports/Standard_Sales_Invoice/1306/'" w:xpath="/ns0:NavWordReportXmlPart[1]/ns0:Header[1]/ns0:ShipToAddress7[1]" w:storeItemID="{DFF8BEC2-C0A4-435F-9715-E42E03FFB647}"/>
            <w:text/>
          </w:sdtPr>
          <w:sdtEndPr/>
          <w:sdtContent>
            <w:tc>
              <w:tcPr>
                <w:tcW w:w="1693" w:type="pct"/>
              </w:tcPr>
              <w:p w:rsidR="00E92357" w:rsidP="00E53A6E" w:rsidRDefault="00E92357" w14:paraId="1FD36AA8" w14:textId="77777777">
                <w:pPr>
                  <w:pStyle w:val="NoSpacing"/>
                </w:pPr>
                <w:r>
                  <w:t>ShipToAddress7</w:t>
                </w:r>
              </w:p>
            </w:tc>
          </w:sdtContent>
        </w:sdt>
      </w:tr>
    </w:tbl>
    <w:p w:rsidRPr="00DB3913" w:rsidR="00D54DEE" w:rsidP="00D54DEE" w:rsidRDefault="00D54DEE" w14:paraId="12A363FB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3"/>
        <w:gridCol w:w="2633"/>
        <w:gridCol w:w="2633"/>
        <w:gridCol w:w="2633"/>
      </w:tblGrid>
      <w:tr w:rsidR="00E53A6E" w:rsidTr="004C5AF4" w14:paraId="4F311FEF" w14:textId="77777777">
        <w:sdt>
          <w:sdtPr>
            <w:alias w:val="#Nav: /Header/CustomerPONumber_Lbl"/>
            <w:tag w:val="#Nav: Standard_Sales_Invoice/1306"/>
            <w:id w:val="15119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PONumber_Lbl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="00E53A6E" w:rsidP="00CC289D" w:rsidRDefault="00CC289D" w14:paraId="213F4783" w14:textId="77777777">
                <w:pPr>
                  <w:pStyle w:val="Heading1"/>
                  <w:outlineLvl w:val="0"/>
                </w:pPr>
                <w:proofErr w:type="spellStart"/>
                <w:r>
                  <w:t>CustomerPONumber_Lbl</w:t>
                </w:r>
                <w:proofErr w:type="spellEnd"/>
              </w:p>
            </w:tc>
          </w:sdtContent>
        </w:sdt>
        <w:sdt>
          <w:sdtPr>
            <w:id w:val="-1268001938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alesPerson_Lbl[1]" w:storeItemID="{DFF8BEC2-C0A4-435F-9715-E42E03FFB647}" w16sdtdh:storeItemChecksum="XIY/Aw=="/>
          </w:sdtPr>
          <w:sdtEndPr/>
          <w:sdtContent>
            <w:tc>
              <w:tcPr>
                <w:tcW w:w="2633" w:type="dxa"/>
              </w:tcPr>
              <w:p w:rsidR="00E53A6E" w:rsidP="00E53A6E" w:rsidRDefault="005E00D3" w14:paraId="13A73054" w14:textId="1C9B797C">
                <w:pPr>
                  <w:pStyle w:val="Heading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D2AF418760DF4F95A1098EA8A5A15015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="00E53A6E" w:rsidP="00E53A6E" w:rsidRDefault="00E53A6E" w14:paraId="0FF5C1CA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1AED6D4ACB07449381032C9BAAF146E4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E53A6E" w:rsidP="00E53A6E" w:rsidRDefault="00E53A6E" w14:paraId="6218097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E53A6E" w:rsidTr="004C5AF4" w14:paraId="28DC113F" w14:textId="77777777">
        <w:sdt>
          <w:sdtPr>
            <w:alias w:val="#Nav: /Header/CustomerPONumber"/>
            <w:tag w:val="#Nav: Standard_Sales_Invoice/1306"/>
            <w:id w:val="3038150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PONumber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FD3C3E" w:rsidR="00E53A6E" w:rsidP="00CC289D" w:rsidRDefault="00CC289D" w14:paraId="2AA2E2A7" w14:textId="77777777">
                <w:proofErr w:type="spellStart"/>
                <w:r>
                  <w:t>CustomerPONumber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9EDE545B9C4745D8916E16F7CCB2F14C"/>
            </w:placeholder>
            <w:dataBinding w:prefixMappings="xmlns:ns0='urn:microsoft-dynamics-nav/reports/Standard_Sales_Invoice/1306/'" w:xpath="/ns0:NavWordReportXmlPart[1]/ns0:Header[1]/ns0:SalesPersonName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FD3C3E" w:rsidR="00E53A6E" w:rsidP="00E53A6E" w:rsidRDefault="00E53A6E" w14:paraId="45DDD771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C13A28D8DEA949EB9C5EF942939F7C9C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FD3C3E" w:rsidR="00E53A6E" w:rsidP="00E53A6E" w:rsidRDefault="00E53A6E" w14:paraId="6A9EDB6C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95C8C422EF0B438983B98CA673CA4C71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FD3C3E" w:rsidR="00E53A6E" w:rsidP="00E53A6E" w:rsidRDefault="00E53A6E" w14:paraId="6B54A21D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E53A6E" w:rsidTr="004C5AF4" w14:paraId="7563C6A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45195B071D5F43228A24DC184CCD3D6B"/>
            </w:placeholder>
            <w:dataBinding w:prefixMappings="xmlns:ns0='urn:microsoft-dynamics-nav/reports/Standard_Sales_Invoice/1306/'" w:xpath="/ns0:NavWordReportXmlPart[1]/ns0:Header[1]/ns0:OrderNo_Lbl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C516A1" w:rsidR="00E53A6E" w:rsidP="00E53A6E" w:rsidRDefault="00E53A6E" w14:paraId="1D8E682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C6474A988BFA4DD89B99CC7C79B5FA09"/>
            </w:placeholder>
            <w:dataBinding w:prefixMappings="xmlns:ns0='urn:microsoft-dynamics-nav/reports/Standard_Sales_Invoice/1306/'" w:xpath="/ns0:NavWordReportXmlPart[1]/ns0:Header[1]/ns0:ShipmentMethodDescription_Lbl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C516A1" w:rsidR="00E53A6E" w:rsidP="00E53A6E" w:rsidRDefault="00E53A6E" w14:paraId="7B3E072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0E9FFD2D45CE402CA92F9425FCF89B32"/>
            </w:placeholder>
            <w:dataBinding w:prefixMappings="xmlns:ns0='urn:microsoft-dynamics-nav/reports/Standard_Sales_Invoice/1306/'" w:xpath="/ns0:NavWordReportXmlPart[1]/ns0:Header[1]/ns0:PaymentMethodDescription_Lbl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C516A1" w:rsidR="00E53A6E" w:rsidP="00E53A6E" w:rsidRDefault="00E53A6E" w14:paraId="15A4D6A8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Pr="00C516A1" w:rsidR="00E53A6E" w:rsidP="00E53A6E" w:rsidRDefault="00E53A6E" w14:paraId="6FCBB821" w14:textId="77777777">
            <w:pPr>
              <w:pStyle w:val="Heading1"/>
              <w:outlineLvl w:val="0"/>
            </w:pPr>
          </w:p>
        </w:tc>
      </w:tr>
      <w:tr w:rsidRPr="00FD3C3E" w:rsidR="00E53A6E" w:rsidTr="004C5AF4" w14:paraId="6A0E280A" w14:textId="77777777">
        <w:sdt>
          <w:sdtPr>
            <w:alias w:val="#Nav: /Header/OrderNo"/>
            <w:tag w:val="#Nav: Standard_Sales_Invoice/1306"/>
            <w:id w:val="1867791684"/>
            <w:placeholder>
              <w:docPart w:val="0BCD2B1608C84A958D451C4B5630063E"/>
            </w:placeholder>
            <w:dataBinding w:prefixMappings="xmlns:ns0='urn:microsoft-dynamics-nav/reports/Standard_Sales_Invoice/1306/'" w:xpath="/ns0:NavWordReportXmlPart[1]/ns0:Header[1]/ns0:OrderNo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FD3C3E" w:rsidR="00E53A6E" w:rsidP="00E53A6E" w:rsidRDefault="00E53A6E" w14:paraId="0FC9718E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40F53F2C6444433AB3BB7AAFFC151FCA"/>
            </w:placeholder>
            <w:dataBinding w:prefixMappings="xmlns:ns0='urn:microsoft-dynamics-nav/reports/Standard_Sales_Invoice/1306/'" w:xpath="/ns0:NavWordReportXmlPart[1]/ns0:Header[1]/ns0:ShipmentMethodDescription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FD3C3E" w:rsidR="00E53A6E" w:rsidP="00E53A6E" w:rsidRDefault="00E53A6E" w14:paraId="3E16099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234C42211D194F06B1DA628EFC3AEDE8"/>
            </w:placeholder>
            <w:dataBinding w:prefixMappings="xmlns:ns0='urn:microsoft-dynamics-nav/reports/Standard_Sales_Invoice/1306/'" w:xpath="/ns0:NavWordReportXmlPart[1]/ns0:Header[1]/ns0:PaymentMethodDescription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Pr="00FD3C3E" w:rsidR="00E53A6E" w:rsidP="00E53A6E" w:rsidRDefault="00E53A6E" w14:paraId="6E799C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Pr="00FD3C3E" w:rsidR="00E53A6E" w:rsidP="00E53A6E" w:rsidRDefault="00E53A6E" w14:paraId="4A84F740" w14:textId="77777777"/>
        </w:tc>
      </w:tr>
      <w:tr w:rsidRPr="00FD3C3E" w:rsidR="004C5AF4" w:rsidTr="00AB3D7E" w14:paraId="7DEB8D59" w14:textId="77777777">
        <w:trPr>
          <w:gridAfter w:val="2"/>
          <w:wAfter w:w="5266" w:type="dxa"/>
        </w:trPr>
        <w:sdt>
          <w:sdtPr>
            <w:rPr>
              <w:b/>
              <w:sz w:val="18"/>
              <w:szCs w:val="18"/>
              <w:lang w:val="da-DK"/>
            </w:rPr>
            <w:id w:val="1809508802"/>
            <w:placeholder>
              <w:docPart w:val="137937027A614670B3B2355C1B4E7986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 w16sdtdh:storeItemChecksum="XIY/Aw=="/>
          </w:sdtPr>
          <w:sdtEndPr/>
          <w:sdtContent>
            <w:tc>
              <w:tcPr>
                <w:tcW w:w="2633" w:type="dxa"/>
              </w:tcPr>
              <w:p w:rsidRPr="00056EC2" w:rsidR="004C5AF4" w:rsidP="00E53A6E" w:rsidRDefault="005E00D3" w14:paraId="26D0CFD7" w14:textId="33288F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Pr="00FD3C3E" w:rsidR="004C5AF4" w:rsidP="00E53A6E" w:rsidRDefault="004C5AF4" w14:paraId="3A16208D" w14:textId="77777777">
            <w:pPr>
              <w:contextualSpacing/>
            </w:pPr>
          </w:p>
        </w:tc>
      </w:tr>
      <w:tr w:rsidRPr="00FD3C3E" w:rsidR="004C5AF4" w:rsidTr="00AB3D7E" w14:paraId="2D6CBF25" w14:textId="77777777">
        <w:trPr>
          <w:gridAfter w:val="2"/>
          <w:wAfter w:w="5266" w:type="dxa"/>
        </w:trPr>
        <w:sdt>
          <w:sdtPr>
            <w:rPr>
              <w:lang w:val="da-DK"/>
            </w:rPr>
            <w:id w:val="1289468333"/>
            <w:placeholder>
              <w:docPart w:val="137937027A614670B3B2355C1B4E7986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 w16sdtdh:storeItemChecksum="XIY/Aw=="/>
          </w:sdtPr>
          <w:sdtEndPr/>
          <w:sdtContent>
            <w:tc>
              <w:tcPr>
                <w:tcW w:w="2633" w:type="dxa"/>
              </w:tcPr>
              <w:p w:rsidRPr="00056EC2" w:rsidR="004C5AF4" w:rsidP="00E53A6E" w:rsidRDefault="005E00D3" w14:paraId="51E66A85" w14:textId="73B1147B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Pr="00FD3C3E" w:rsidR="004C5AF4" w:rsidP="00E53A6E" w:rsidRDefault="004C5AF4" w14:paraId="545DCC20" w14:textId="77777777">
            <w:pPr>
              <w:contextualSpacing/>
            </w:pPr>
          </w:p>
        </w:tc>
      </w:tr>
    </w:tbl>
    <w:sdt>
      <w:sdtPr>
        <w:alias w:val="#Nav: /Header/WorkDescriptionLines"/>
        <w:tag w:val="#Nav: Standard_Sales_Invoice/1306"/>
        <w:id w:val="-693998675"/>
        <w15:dataBinding w:prefixMappings="xmlns:ns0='urn:microsoft-dynamics-nav/reports/Standard_Sales_Invoice/1306/'" w:xpath="/ns0:NavWordReportXmlPart[1]/ns0:Header[1]/ns0:WorkDescriptionLines" w:storeItemID="{DFF8BEC2-C0A4-435F-9715-E42E03FFB647}"/>
        <w15:repeatingSection/>
      </w:sdtPr>
      <w:sdtEndPr/>
      <w:sdtContent>
        <w:sdt>
          <w:sdtPr>
            <w:id w:val="149561575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85383697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EndPr/>
              <w:sdtContent>
                <w:p w:rsidR="00D54DEE" w:rsidP="00EB5737" w:rsidRDefault="00D25D11" w14:paraId="3FEDA7E9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116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710"/>
        <w:gridCol w:w="4230"/>
        <w:gridCol w:w="1080"/>
        <w:gridCol w:w="810"/>
        <w:gridCol w:w="1080"/>
        <w:gridCol w:w="360"/>
        <w:gridCol w:w="90"/>
        <w:gridCol w:w="1800"/>
      </w:tblGrid>
      <w:tr w:rsidRPr="00DB3913" w:rsidR="003041F9" w:rsidTr="005E00D3" w14:paraId="066375AA" w14:textId="77777777">
        <w:trPr>
          <w:trHeight w:val="546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803492BE329141ED9419745DC82BE24F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EndPr/>
          <w:sdtContent>
            <w:tc>
              <w:tcPr>
                <w:tcW w:w="17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41F9" w:rsidP="00EB5737" w:rsidRDefault="003041F9" w14:paraId="534944A3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803492BE329141ED9419745DC82BE24F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423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41F9" w:rsidP="00EB5737" w:rsidRDefault="003041F9" w14:paraId="3CDB0D6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1182479650"/>
            <w:placeholder>
              <w:docPart w:val="9A425D9404FE484BA73820F5CDC7D47A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EndPr/>
          <w:sdtContent>
            <w:tc>
              <w:tcPr>
                <w:tcW w:w="1890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DB3913" w:rsidR="003041F9" w:rsidP="00EB5737" w:rsidRDefault="003041F9" w14:paraId="67F25814" w14:textId="77777777">
                <w:pPr>
                  <w:pStyle w:val="Heading1"/>
                </w:pPr>
                <w:proofErr w:type="spellStart"/>
                <w:r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Invoice/1306"/>
            <w:id w:val="-992713755"/>
            <w:placeholder>
              <w:docPart w:val="9A425D9404FE484BA73820F5CDC7D47A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EndPr/>
          <w:sdtContent>
            <w:tc>
              <w:tcPr>
                <w:tcW w:w="1530" w:type="dxa"/>
                <w:gridSpan w:val="3"/>
                <w:tcBorders>
                  <w:bottom w:val="single" w:color="auto" w:sz="4" w:space="0"/>
                </w:tcBorders>
                <w:vAlign w:val="bottom"/>
              </w:tcPr>
              <w:p w:rsidRPr="00DB3913" w:rsidR="003041F9" w:rsidP="00EB5737" w:rsidRDefault="003041F9" w14:paraId="7ACC0487" w14:textId="77777777">
                <w:pPr>
                  <w:pStyle w:val="Heading1"/>
                  <w:jc w:val="center"/>
                </w:pPr>
                <w:r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Standard_Sales_Invoice/1306"/>
            <w:id w:val="-1881476720"/>
            <w:placeholder>
              <w:docPart w:val="9A425D9404FE484BA73820F5CDC7D47A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180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41F9" w:rsidP="00EB5737" w:rsidRDefault="003041F9" w14:paraId="6A52D287" w14:textId="77777777">
                <w:pPr>
                  <w:pStyle w:val="Heading1"/>
                  <w:jc w:val="right"/>
                </w:pPr>
                <w:proofErr w:type="spellStart"/>
                <w:r>
                  <w:t>LineAmount_Lbl</w:t>
                </w:r>
                <w:proofErr w:type="spellEnd"/>
              </w:p>
            </w:tc>
          </w:sdtContent>
        </w:sdt>
      </w:tr>
      <w:tr w:rsidRPr="00FD3C3E" w:rsidR="003041F9" w:rsidTr="005E00D3" w14:paraId="3F9F6D66" w14:textId="77777777">
        <w:trPr>
          <w:trHeight w:val="182"/>
        </w:trPr>
        <w:tc>
          <w:tcPr>
            <w:tcW w:w="1710" w:type="dxa"/>
            <w:tcBorders>
              <w:top w:val="single" w:color="auto" w:sz="4" w:space="0"/>
            </w:tcBorders>
          </w:tcPr>
          <w:p w:rsidRPr="00FD3C3E" w:rsidR="003041F9" w:rsidP="00EB5737" w:rsidRDefault="003041F9" w14:paraId="5F22A51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color="auto" w:sz="4" w:space="0"/>
            </w:tcBorders>
          </w:tcPr>
          <w:p w:rsidRPr="00FD3C3E" w:rsidR="003041F9" w:rsidP="00EB5737" w:rsidRDefault="003041F9" w14:paraId="4F23E3A8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</w:tcBorders>
          </w:tcPr>
          <w:p w:rsidRPr="00FD3C3E" w:rsidR="003041F9" w:rsidP="00EB5737" w:rsidRDefault="003041F9" w14:paraId="1A1437C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top w:val="single" w:color="auto" w:sz="4" w:space="0"/>
            </w:tcBorders>
          </w:tcPr>
          <w:p w:rsidRPr="00FD3C3E" w:rsidR="003041F9" w:rsidP="00EB5737" w:rsidRDefault="003041F9" w14:paraId="4FFC0C91" w14:textId="7777777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41F9" w:rsidP="00EB5737" w:rsidRDefault="003041F9" w14:paraId="7132A98D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20"/>
            <w:szCs w:val="20"/>
            <w:lang w:val="da-DK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  <w:lang w:val="da-DK"/>
              </w:rPr>
              <w:id w:val="872800820"/>
              <w:placeholder>
                <w:docPart w:val="78B009640B904E448D16A5A5B8C3EEEE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41F9" w:rsidTr="005E00D3" w14:paraId="1C40910C" w14:textId="77777777">
                <w:trPr>
                  <w:trHeight w:val="227"/>
                </w:trPr>
                <w:tc>
                  <w:tcPr>
                    <w:tcW w:w="1710" w:type="dxa"/>
                  </w:tcPr>
                  <w:p w:rsidRPr="009B5795" w:rsidR="003041F9" w:rsidP="00EB5737" w:rsidRDefault="007377B5" w14:paraId="1CCB49D9" w14:textId="4681A5A2">
                    <w:pPr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  <w:sz w:val="20"/>
                          <w:szCs w:val="20"/>
                          <w:lang w:val="da-DK"/>
                        </w:rPr>
                        <w:alias w:val="#Nav: /Header/Line/ItemNo_Line"/>
                        <w:tag w:val="#Nav: Standard_Sales_Invoice/1306"/>
                        <w:id w:val="-1032108260"/>
                        <w:placeholder>
                          <w:docPart w:val="15BA7B03C30749A5A384B9C42B5F2A71"/>
                        </w:placeholder>
    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    <w:text/>
                      </w:sdtPr>
                      <w:sdtEndPr>
                        <w:rPr>
                          <w:color w:val="2F5496" w:themeColor="accent5" w:themeShade="BF"/>
                          <w:lang w:val="en-US"/>
                        </w:rPr>
                      </w:sdtEndPr>
                      <w:sdtContent>
                        <w:r w:rsidRPr="009B5795" w:rsidR="003041F9">
                          <w:rPr>
                            <w:sz w:val="20"/>
                            <w:szCs w:val="20"/>
                            <w:lang w:val="da-DK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709E9421858B485B8F9B4B7AE1CEB278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4230" w:type="dxa"/>
                      </w:tcPr>
                      <w:p w:rsidRPr="009B5795" w:rsidR="003041F9" w:rsidP="00EB5737" w:rsidRDefault="003041F9" w14:paraId="3DDCC9E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4D3FCA1AFF9B4724B8B049E7CEF6B87D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890" w:type="dxa"/>
                        <w:gridSpan w:val="2"/>
                      </w:tcPr>
                      <w:p w:rsidRPr="009B5795" w:rsidR="003041F9" w:rsidP="00EB5737" w:rsidRDefault="003041F9" w14:paraId="070F0089" w14:textId="77777777">
                        <w:pPr>
                          <w:pStyle w:val="RightAlign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123462069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afterdiscount[1]" w:storeItemID="{DFF8BEC2-C0A4-435F-9715-E42E03FFB647}"/>
                    <w:text/>
                    <w:alias w:val="#Nav: /Header/Line/Unitpriceafterdiscount"/>
                    <w:tag w:val="#Nav: Standard_Sales_Invoice/1306"/>
                  </w:sdtPr>
                  <w:sdtEndPr/>
                  <w:sdtContent>
                    <w:tc>
                      <w:tcPr>
                        <w:tcW w:w="1530" w:type="dxa"/>
                        <w:gridSpan w:val="3"/>
                      </w:tcPr>
                      <w:p w:rsidRPr="009B5795" w:rsidR="003041F9" w:rsidP="00EB5737" w:rsidRDefault="005E00D3" w14:paraId="04A2FB30" w14:textId="60CEC347">
                        <w:pPr>
                          <w:pStyle w:val="RightAlign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Unitpriceafterdiscount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AA1EB8DE385F4BEBA7E7B3E6A6B951A0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800" w:type="dxa"/>
                        <w:tcMar>
                          <w:right w:w="0" w:type="dxa"/>
                        </w:tcMar>
                      </w:tcPr>
                      <w:p w:rsidRPr="009B5795" w:rsidR="003041F9" w:rsidP="00EB5737" w:rsidRDefault="003041F9" w14:paraId="23DACEE9" w14:textId="76BC2146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E721C2" w:rsidTr="005E00D3" w14:paraId="0F744B4D" w14:textId="77777777">
        <w:trPr>
          <w:trHeight w:val="227"/>
        </w:trPr>
        <w:tc>
          <w:tcPr>
            <w:tcW w:w="1710" w:type="dxa"/>
          </w:tcPr>
          <w:p w:rsidRPr="00FD3C3E" w:rsidR="00E721C2" w:rsidP="00D54DEE" w:rsidRDefault="00E721C2" w14:paraId="1E774603" w14:textId="77777777">
            <w:pPr>
              <w:pStyle w:val="NoSpacing"/>
            </w:pPr>
          </w:p>
        </w:tc>
        <w:tc>
          <w:tcPr>
            <w:tcW w:w="4230" w:type="dxa"/>
          </w:tcPr>
          <w:p w:rsidRPr="00FD3C3E" w:rsidR="00E721C2" w:rsidP="00D54DEE" w:rsidRDefault="00E721C2" w14:paraId="60C5A68C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E721C2" w:rsidP="00D54DEE" w:rsidRDefault="00E721C2" w14:paraId="3ED7857B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E721C2" w:rsidP="00D54DEE" w:rsidRDefault="00E721C2" w14:paraId="6D289B18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E721C2" w:rsidP="00D54DEE" w:rsidRDefault="00E721C2" w14:paraId="49D2D8A3" w14:textId="77777777">
            <w:pPr>
              <w:pStyle w:val="NoSpacing"/>
            </w:pPr>
          </w:p>
        </w:tc>
        <w:tc>
          <w:tcPr>
            <w:tcW w:w="360" w:type="dxa"/>
          </w:tcPr>
          <w:p w:rsidRPr="00FD3C3E" w:rsidR="00E721C2" w:rsidP="00D54DEE" w:rsidRDefault="00E721C2" w14:paraId="38CDB4DD" w14:textId="77777777">
            <w:pPr>
              <w:pStyle w:val="NoSpacing"/>
            </w:pPr>
          </w:p>
        </w:tc>
        <w:tc>
          <w:tcPr>
            <w:tcW w:w="1890" w:type="dxa"/>
            <w:gridSpan w:val="2"/>
            <w:tcMar>
              <w:right w:w="0" w:type="dxa"/>
            </w:tcMar>
          </w:tcPr>
          <w:p w:rsidRPr="00FD3C3E" w:rsidR="00E721C2" w:rsidP="00EB5737" w:rsidRDefault="00E721C2" w14:paraId="1176A3BD" w14:textId="77777777">
            <w:pPr>
              <w:pStyle w:val="NoSpacing"/>
              <w:jc w:val="right"/>
            </w:pPr>
          </w:p>
        </w:tc>
      </w:tr>
      <w:sdt>
        <w:sdtPr>
          <w:rPr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DFF8BEC2-C0A4-435F-9715-E42E03FFB647}"/>
          <w15:repeatingSection/>
        </w:sdtPr>
        <w:sdtEndPr/>
        <w:sdtContent>
          <w:sdt>
            <w:sdtPr>
              <w:rPr>
                <w:lang w:val="da-DK"/>
              </w:rPr>
              <w:id w:val="1255472063"/>
              <w:placeholder>
                <w:docPart w:val="9D1835B962C943C19855A223FBE697FD"/>
              </w:placeholder>
              <w15:repeatingSectionItem/>
            </w:sdtPr>
            <w:sdtEndPr/>
            <w:sdtContent>
              <w:tr w:rsidRPr="00FD3C3E" w:rsidR="00E721C2" w:rsidTr="005E00D3" w14:paraId="3BC3AFD6" w14:textId="77777777">
                <w:trPr>
                  <w:trHeight w:val="227"/>
                </w:trPr>
                <w:tc>
                  <w:tcPr>
                    <w:tcW w:w="1710" w:type="dxa"/>
                  </w:tcPr>
                  <w:p w:rsidRPr="00FD3C3E" w:rsidR="00E721C2" w:rsidP="00D54DEE" w:rsidRDefault="00E721C2" w14:paraId="7F5491B0" w14:textId="5729884E">
                    <w:pPr>
                      <w:pStyle w:val="NoSpacing"/>
                    </w:pPr>
                  </w:p>
                </w:tc>
                <w:tc>
                  <w:tcPr>
                    <w:tcW w:w="4230" w:type="dxa"/>
                  </w:tcPr>
                  <w:p w:rsidRPr="00FD3C3E" w:rsidR="00E721C2" w:rsidP="00D54DEE" w:rsidRDefault="00E721C2" w14:paraId="6A65FBC1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E721C2" w:rsidP="00D54DEE" w:rsidRDefault="00E721C2" w14:paraId="49B75B60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E721C2" w:rsidP="00D54DEE" w:rsidRDefault="00E721C2" w14:paraId="1A395828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B4C5ADF6754249EDAE87E0227C3ED272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440" w:type="dxa"/>
                        <w:gridSpan w:val="2"/>
                      </w:tcPr>
                      <w:p w:rsidRPr="00FD3C3E" w:rsidR="00E721C2" w:rsidP="00EB5737" w:rsidRDefault="00E721C2" w14:paraId="24F7A7B0" w14:textId="77777777">
                        <w:pPr>
                          <w:pStyle w:val="NoSpacing"/>
                        </w:pPr>
                        <w:proofErr w:type="spellStart"/>
                        <w: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B4C5ADF6754249EDAE87E0227C3ED272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890" w:type="dxa"/>
                        <w:gridSpan w:val="2"/>
                        <w:tcMar>
                          <w:right w:w="0" w:type="dxa"/>
                        </w:tcMar>
                      </w:tcPr>
                      <w:p w:rsidRPr="00FD3C3E" w:rsidR="00E721C2" w:rsidP="00EB5737" w:rsidRDefault="00E721C2" w14:paraId="4BE8C468" w14:textId="6F5F0B59">
                        <w:pPr>
                          <w:pStyle w:val="RightAlign"/>
                        </w:pPr>
                        <w:r w:rsidRPr="00DC306F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8B32B9" w:rsidTr="005E00D3" w14:paraId="31F5C4EA" w14:textId="77777777">
        <w:trPr>
          <w:trHeight w:val="414"/>
        </w:trPr>
        <w:tc>
          <w:tcPr>
            <w:tcW w:w="5940" w:type="dxa"/>
            <w:gridSpan w:val="2"/>
          </w:tcPr>
          <w:p w:rsidRPr="00FD3C3E" w:rsidR="008B32B9" w:rsidP="00EF0F89" w:rsidRDefault="008B32B9" w14:paraId="17B2D3E5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8B32B9" w:rsidP="00EF0F89" w:rsidRDefault="008B32B9" w14:paraId="4277B6C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8B32B9" w:rsidP="00EF0F89" w:rsidRDefault="008B32B9" w14:paraId="05AAFDA8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Text"/>
            <w:tag w:val="#Nav: Standard_Sales_Invoice/1306"/>
            <w:id w:val="1088344960"/>
            <w:placeholder>
              <w:docPart w:val="F4E586536BC94BDFAD5766E38B7698E7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EndPr/>
          <w:sdtContent>
            <w:tc>
              <w:tcPr>
                <w:tcW w:w="1440" w:type="dxa"/>
                <w:gridSpan w:val="2"/>
                <w:tcBorders>
                  <w:bottom w:val="single" w:color="auto" w:sz="4" w:space="0"/>
                </w:tcBorders>
              </w:tcPr>
              <w:p w:rsidRPr="00FD3C3E" w:rsidR="008B32B9" w:rsidP="00364FD7" w:rsidRDefault="008B32B9" w14:paraId="0BD1CCF5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IncludingVAT"/>
            <w:tag w:val="#Nav: Standard_Sales_Invoice/1306"/>
            <w:id w:val="1661501859"/>
            <w:placeholder>
              <w:docPart w:val="0811A1C7BA5C405DAD4FC9CF3A258D86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EndPr/>
          <w:sdtContent>
            <w:tc>
              <w:tcPr>
                <w:tcW w:w="1890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8B32B9" w:rsidP="00EB5737" w:rsidRDefault="008B32B9" w14:paraId="0AB08BF4" w14:textId="77777777">
                <w:pPr>
                  <w:pStyle w:val="RightAlign"/>
                  <w:rPr>
                    <w:b/>
                  </w:rPr>
                </w:pPr>
                <w:r w:rsidRPr="00FD3C3E">
                  <w:rPr>
                    <w:b/>
                  </w:rPr>
                  <w:t>TotalAmountIncludingVAT</w:t>
                </w:r>
              </w:p>
            </w:tc>
          </w:sdtContent>
        </w:sdt>
      </w:tr>
    </w:tbl>
    <w:p w:rsidR="001D2965" w:rsidP="00D54DEE" w:rsidRDefault="001D2965" w14:paraId="7C54B7CD" w14:textId="77777777">
      <w:pPr>
        <w:keepNext/>
        <w:spacing w:before="120" w:after="60"/>
        <w:rPr>
          <w:sz w:val="16"/>
          <w:szCs w:val="16"/>
        </w:rPr>
      </w:pPr>
    </w:p>
    <w:sectPr w:rsidR="001D2965" w:rsidSect="009D5C06">
      <w:headerReference w:type="default" r:id="rId8"/>
      <w:footerReference w:type="default" r:id="rId9"/>
      <w:headerReference w:type="first" r:id="rId10"/>
      <w:pgSz w:w="12240" w:h="15840" w:code="1"/>
      <w:pgMar w:top="562" w:right="562" w:bottom="562" w:left="562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7B5" w:rsidP="00E40C63" w:rsidRDefault="007377B5" w14:paraId="553ABEF7" w14:textId="77777777">
      <w:pPr>
        <w:spacing w:after="0"/>
      </w:pPr>
      <w:r>
        <w:separator/>
      </w:r>
    </w:p>
  </w:endnote>
  <w:endnote w:type="continuationSeparator" w:id="0">
    <w:p w:rsidR="007377B5" w:rsidP="00E40C63" w:rsidRDefault="007377B5" w14:paraId="700B575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1116"/>
    </w:tblGrid>
    <w:tr w:rsidRPr="00982950" w:rsidR="001D1CE2" w:rsidTr="00C43401" w14:paraId="0C3BAE6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10505"/>
          </w:tblGrid>
          <w:tr w:rsidR="00C43401" w:rsidTr="00C43401" w14:paraId="7A3C12C6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07A5AF20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6DA91FF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89D97E0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7B5" w:rsidP="00E40C63" w:rsidRDefault="007377B5" w14:paraId="36929F5F" w14:textId="77777777">
      <w:pPr>
        <w:spacing w:after="0"/>
      </w:pPr>
      <w:r>
        <w:separator/>
      </w:r>
    </w:p>
  </w:footnote>
  <w:footnote w:type="continuationSeparator" w:id="0">
    <w:p w:rsidR="007377B5" w:rsidP="00E40C63" w:rsidRDefault="007377B5" w14:paraId="304FFF0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12"/>
      <w:gridCol w:w="4604"/>
    </w:tblGrid>
    <w:tr w:rsidR="00C43401" w:rsidTr="00772EA7" w14:paraId="52096030" w14:textId="77777777">
      <w:tc>
        <w:tcPr>
          <w:tcW w:w="2929" w:type="pct"/>
        </w:tcPr>
        <w:p w:rsidRPr="00C43401" w:rsidR="00C43401" w:rsidP="00C43401" w:rsidRDefault="007377B5" w14:paraId="0C7C574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P="00C43401" w:rsidRDefault="00C43401" w14:paraId="192D7AB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377B5" w14:paraId="00C9873D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2277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2277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E55F0F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CBBE26F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12"/>
      <w:gridCol w:w="4604"/>
    </w:tblGrid>
    <w:tr w:rsidR="00C43401" w:rsidTr="00740C32" w14:paraId="0F85655A" w14:textId="77777777">
      <w:trPr>
        <w:trHeight w:val="1530"/>
      </w:trPr>
      <w:tc>
        <w:tcPr>
          <w:tcW w:w="2929" w:type="pct"/>
        </w:tcPr>
        <w:p w:rsidRPr="00204F31" w:rsidR="00C43401" w:rsidP="00C43401" w:rsidRDefault="007377B5" w14:paraId="091AE354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/>
            <w:sdtContent>
              <w:proofErr w:type="spellStart"/>
              <w:r w:rsidR="001D2965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P="00C43401" w:rsidRDefault="00C43401" w14:paraId="678FD5BF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377B5" w14:paraId="1407E9A0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2277C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2277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E9A6A35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EC1009" w:rsidP="006E3BD5" w:rsidRDefault="006E3BD5" w14:paraId="42DBA550" w14:textId="40E15561">
          <w:pPr>
            <w:pStyle w:val="Header"/>
            <w:tabs>
              <w:tab w:val="left" w:pos="238"/>
              <w:tab w:val="right" w:pos="4365"/>
            </w:tabs>
            <w:rPr>
              <w:b/>
              <w:bCs/>
              <w:sz w:val="28"/>
              <w:szCs w:val="28"/>
            </w:rPr>
          </w:pPr>
          <w:r w:rsidRPr="00EC1009">
            <w:rPr>
              <w:b/>
              <w:bCs/>
              <w:sz w:val="28"/>
              <w:szCs w:val="28"/>
            </w:rPr>
            <w:t>Sunny Wood Products Co</w:t>
          </w:r>
          <w:r w:rsidR="00740C32">
            <w:rPr>
              <w:b/>
              <w:bCs/>
              <w:sz w:val="28"/>
              <w:szCs w:val="28"/>
            </w:rPr>
            <w:t>mpany</w:t>
          </w:r>
          <w:r w:rsidRPr="00EC1009" w:rsidR="00EC1009">
            <w:rPr>
              <w:b/>
              <w:bCs/>
              <w:sz w:val="28"/>
              <w:szCs w:val="28"/>
            </w:rPr>
            <w:t>, Inc.</w:t>
          </w:r>
        </w:p>
        <w:p w:rsidRPr="00EC1009" w:rsidR="00740C32" w:rsidP="006E3BD5" w:rsidRDefault="00740C32" w14:paraId="5503F8D5" w14:textId="26D81665">
          <w:pPr>
            <w:pStyle w:val="Header"/>
            <w:tabs>
              <w:tab w:val="left" w:pos="238"/>
              <w:tab w:val="right" w:pos="4365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Sagehill Designs</w:t>
          </w:r>
        </w:p>
        <w:p w:rsidR="00EC1009" w:rsidP="006E3BD5" w:rsidRDefault="00EC1009" w14:paraId="3E4BEF1C" w14:textId="3BB595CD">
          <w:pPr>
            <w:pStyle w:val="Header"/>
            <w:tabs>
              <w:tab w:val="left" w:pos="238"/>
              <w:tab w:val="right" w:pos="4365"/>
            </w:tabs>
          </w:pPr>
          <w:r>
            <w:t>14108 Artesia Blvd.</w:t>
          </w:r>
        </w:p>
        <w:p w:rsidR="00740C32" w:rsidP="006E3BD5" w:rsidRDefault="00EC1009" w14:paraId="28DA4580" w14:textId="77777777">
          <w:pPr>
            <w:pStyle w:val="Header"/>
            <w:tabs>
              <w:tab w:val="left" w:pos="238"/>
              <w:tab w:val="right" w:pos="4365"/>
            </w:tabs>
          </w:pPr>
          <w:r>
            <w:t>Cerritos, CA 90703</w:t>
          </w:r>
        </w:p>
        <w:p w:rsidRPr="00EC1009" w:rsidR="00C43401" w:rsidP="006E3BD5" w:rsidRDefault="00740C32" w14:paraId="54E926E1" w14:textId="4F47D424">
          <w:pPr>
            <w:pStyle w:val="Header"/>
            <w:tabs>
              <w:tab w:val="left" w:pos="238"/>
              <w:tab w:val="right" w:pos="4365"/>
            </w:tabs>
          </w:pPr>
          <w:r>
            <w:t>Tel. (562) 926-</w:t>
          </w:r>
          <w:proofErr w:type="gramStart"/>
          <w:r>
            <w:t>6653  -</w:t>
          </w:r>
          <w:proofErr w:type="gramEnd"/>
          <w:r>
            <w:t xml:space="preserve">  Fax (562) 926-0561</w:t>
          </w:r>
          <w:r w:rsidR="006E3BD5">
            <w:tab/>
          </w:r>
        </w:p>
      </w:tc>
    </w:tr>
  </w:tbl>
  <w:p w:rsidR="00C43401" w:rsidRDefault="00C43401" w14:paraId="0B8DD87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45809"/>
    <w:rsid w:val="00056EC2"/>
    <w:rsid w:val="00070EE8"/>
    <w:rsid w:val="00074151"/>
    <w:rsid w:val="000844A3"/>
    <w:rsid w:val="00093BE2"/>
    <w:rsid w:val="000A665A"/>
    <w:rsid w:val="000B6C84"/>
    <w:rsid w:val="000D228E"/>
    <w:rsid w:val="000D5A6D"/>
    <w:rsid w:val="000E071F"/>
    <w:rsid w:val="001010DD"/>
    <w:rsid w:val="00103846"/>
    <w:rsid w:val="0011793B"/>
    <w:rsid w:val="00123A7D"/>
    <w:rsid w:val="00126D5A"/>
    <w:rsid w:val="00130677"/>
    <w:rsid w:val="00134A71"/>
    <w:rsid w:val="00151C73"/>
    <w:rsid w:val="001621D9"/>
    <w:rsid w:val="00171B11"/>
    <w:rsid w:val="001B793C"/>
    <w:rsid w:val="001D1CE2"/>
    <w:rsid w:val="001D2965"/>
    <w:rsid w:val="001D6807"/>
    <w:rsid w:val="001F317C"/>
    <w:rsid w:val="001F7AAB"/>
    <w:rsid w:val="0020108A"/>
    <w:rsid w:val="00235CA0"/>
    <w:rsid w:val="00236BD5"/>
    <w:rsid w:val="00245B0E"/>
    <w:rsid w:val="00261876"/>
    <w:rsid w:val="0026269B"/>
    <w:rsid w:val="002669DB"/>
    <w:rsid w:val="00273BA9"/>
    <w:rsid w:val="00283270"/>
    <w:rsid w:val="0029628E"/>
    <w:rsid w:val="002A29DF"/>
    <w:rsid w:val="002A382C"/>
    <w:rsid w:val="002A4D5C"/>
    <w:rsid w:val="002B6B46"/>
    <w:rsid w:val="002E2A56"/>
    <w:rsid w:val="003041F9"/>
    <w:rsid w:val="00337723"/>
    <w:rsid w:val="00341814"/>
    <w:rsid w:val="00355E20"/>
    <w:rsid w:val="00364FD7"/>
    <w:rsid w:val="00374316"/>
    <w:rsid w:val="0038349C"/>
    <w:rsid w:val="00394029"/>
    <w:rsid w:val="003A0907"/>
    <w:rsid w:val="003A31D7"/>
    <w:rsid w:val="003A7E69"/>
    <w:rsid w:val="003B0D05"/>
    <w:rsid w:val="003B1D59"/>
    <w:rsid w:val="003C2C96"/>
    <w:rsid w:val="003D120B"/>
    <w:rsid w:val="003D4B80"/>
    <w:rsid w:val="003E2178"/>
    <w:rsid w:val="003F77E2"/>
    <w:rsid w:val="00443B5D"/>
    <w:rsid w:val="0044518B"/>
    <w:rsid w:val="00451877"/>
    <w:rsid w:val="00492354"/>
    <w:rsid w:val="004A4D71"/>
    <w:rsid w:val="004B22F6"/>
    <w:rsid w:val="004B47ED"/>
    <w:rsid w:val="004B6FE5"/>
    <w:rsid w:val="004C076E"/>
    <w:rsid w:val="004C5AF4"/>
    <w:rsid w:val="004C60A5"/>
    <w:rsid w:val="004F2432"/>
    <w:rsid w:val="004F4682"/>
    <w:rsid w:val="004F7654"/>
    <w:rsid w:val="0051660C"/>
    <w:rsid w:val="00524FE6"/>
    <w:rsid w:val="00543913"/>
    <w:rsid w:val="00545221"/>
    <w:rsid w:val="00552846"/>
    <w:rsid w:val="00563DCD"/>
    <w:rsid w:val="005731CF"/>
    <w:rsid w:val="00587157"/>
    <w:rsid w:val="00595E62"/>
    <w:rsid w:val="00595F7F"/>
    <w:rsid w:val="005963DE"/>
    <w:rsid w:val="005A0994"/>
    <w:rsid w:val="005C497A"/>
    <w:rsid w:val="005E00D3"/>
    <w:rsid w:val="005F2559"/>
    <w:rsid w:val="005F5EC9"/>
    <w:rsid w:val="005F6BCC"/>
    <w:rsid w:val="0060202A"/>
    <w:rsid w:val="0060655E"/>
    <w:rsid w:val="00610A30"/>
    <w:rsid w:val="00612ABF"/>
    <w:rsid w:val="00614BDC"/>
    <w:rsid w:val="006245DA"/>
    <w:rsid w:val="00650E39"/>
    <w:rsid w:val="0067225B"/>
    <w:rsid w:val="00677AD5"/>
    <w:rsid w:val="0068273F"/>
    <w:rsid w:val="00683CCE"/>
    <w:rsid w:val="00684EEB"/>
    <w:rsid w:val="006907F2"/>
    <w:rsid w:val="006A2A7B"/>
    <w:rsid w:val="006B2F4E"/>
    <w:rsid w:val="006C30D9"/>
    <w:rsid w:val="006C4581"/>
    <w:rsid w:val="006D4B90"/>
    <w:rsid w:val="006D64AE"/>
    <w:rsid w:val="006E3BD5"/>
    <w:rsid w:val="006E46B2"/>
    <w:rsid w:val="006E6D04"/>
    <w:rsid w:val="006F2626"/>
    <w:rsid w:val="006F2CB0"/>
    <w:rsid w:val="00702AAD"/>
    <w:rsid w:val="0071439C"/>
    <w:rsid w:val="00716E24"/>
    <w:rsid w:val="007377B5"/>
    <w:rsid w:val="00740C32"/>
    <w:rsid w:val="00741F6B"/>
    <w:rsid w:val="007537BA"/>
    <w:rsid w:val="00760FA8"/>
    <w:rsid w:val="00765190"/>
    <w:rsid w:val="00766078"/>
    <w:rsid w:val="007773B8"/>
    <w:rsid w:val="00777ADC"/>
    <w:rsid w:val="00780D68"/>
    <w:rsid w:val="007923BD"/>
    <w:rsid w:val="00797305"/>
    <w:rsid w:val="007A0A2F"/>
    <w:rsid w:val="007B235B"/>
    <w:rsid w:val="007E323C"/>
    <w:rsid w:val="00802B5B"/>
    <w:rsid w:val="00807754"/>
    <w:rsid w:val="008157A5"/>
    <w:rsid w:val="00815D27"/>
    <w:rsid w:val="00817EE6"/>
    <w:rsid w:val="00820262"/>
    <w:rsid w:val="00836184"/>
    <w:rsid w:val="00844D12"/>
    <w:rsid w:val="00845DAF"/>
    <w:rsid w:val="00845E08"/>
    <w:rsid w:val="008462D3"/>
    <w:rsid w:val="008533EF"/>
    <w:rsid w:val="00856BBF"/>
    <w:rsid w:val="00866D27"/>
    <w:rsid w:val="00877E93"/>
    <w:rsid w:val="008818AE"/>
    <w:rsid w:val="008972AA"/>
    <w:rsid w:val="008B32B9"/>
    <w:rsid w:val="008C3901"/>
    <w:rsid w:val="008C6188"/>
    <w:rsid w:val="008D7475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755E4"/>
    <w:rsid w:val="00982950"/>
    <w:rsid w:val="00991278"/>
    <w:rsid w:val="0099175E"/>
    <w:rsid w:val="009943A4"/>
    <w:rsid w:val="00997858"/>
    <w:rsid w:val="009A16F6"/>
    <w:rsid w:val="009B485A"/>
    <w:rsid w:val="009B5795"/>
    <w:rsid w:val="009D4614"/>
    <w:rsid w:val="009D508B"/>
    <w:rsid w:val="009D5C06"/>
    <w:rsid w:val="009D6FE7"/>
    <w:rsid w:val="009E16EA"/>
    <w:rsid w:val="009E251E"/>
    <w:rsid w:val="009F21B5"/>
    <w:rsid w:val="00A00B95"/>
    <w:rsid w:val="00A01AB9"/>
    <w:rsid w:val="00A048EC"/>
    <w:rsid w:val="00A0648E"/>
    <w:rsid w:val="00A30C38"/>
    <w:rsid w:val="00A42BE5"/>
    <w:rsid w:val="00A76F36"/>
    <w:rsid w:val="00A9010E"/>
    <w:rsid w:val="00A940EF"/>
    <w:rsid w:val="00A9726D"/>
    <w:rsid w:val="00AB3D7E"/>
    <w:rsid w:val="00AE51D7"/>
    <w:rsid w:val="00AF1EDD"/>
    <w:rsid w:val="00AF3A80"/>
    <w:rsid w:val="00AF4452"/>
    <w:rsid w:val="00AF7837"/>
    <w:rsid w:val="00B01DA6"/>
    <w:rsid w:val="00B10D67"/>
    <w:rsid w:val="00B156E9"/>
    <w:rsid w:val="00B1593F"/>
    <w:rsid w:val="00B22FDE"/>
    <w:rsid w:val="00B32D4B"/>
    <w:rsid w:val="00B402B9"/>
    <w:rsid w:val="00B42216"/>
    <w:rsid w:val="00B437D5"/>
    <w:rsid w:val="00B57659"/>
    <w:rsid w:val="00B60D54"/>
    <w:rsid w:val="00B8205C"/>
    <w:rsid w:val="00B83E80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5361"/>
    <w:rsid w:val="00C27C1A"/>
    <w:rsid w:val="00C36F18"/>
    <w:rsid w:val="00C37817"/>
    <w:rsid w:val="00C40BE4"/>
    <w:rsid w:val="00C41DE3"/>
    <w:rsid w:val="00C43401"/>
    <w:rsid w:val="00C47206"/>
    <w:rsid w:val="00C670EB"/>
    <w:rsid w:val="00CA4E0D"/>
    <w:rsid w:val="00CA6394"/>
    <w:rsid w:val="00CB70AD"/>
    <w:rsid w:val="00CC289D"/>
    <w:rsid w:val="00CD1B92"/>
    <w:rsid w:val="00CF5F27"/>
    <w:rsid w:val="00D21D63"/>
    <w:rsid w:val="00D235D0"/>
    <w:rsid w:val="00D2401B"/>
    <w:rsid w:val="00D25D11"/>
    <w:rsid w:val="00D3156C"/>
    <w:rsid w:val="00D40A70"/>
    <w:rsid w:val="00D41DC8"/>
    <w:rsid w:val="00D52551"/>
    <w:rsid w:val="00D53B6F"/>
    <w:rsid w:val="00D54A61"/>
    <w:rsid w:val="00D54DEE"/>
    <w:rsid w:val="00D6006D"/>
    <w:rsid w:val="00D72A07"/>
    <w:rsid w:val="00D72E02"/>
    <w:rsid w:val="00D754C6"/>
    <w:rsid w:val="00D75AAF"/>
    <w:rsid w:val="00DA0F11"/>
    <w:rsid w:val="00DA580A"/>
    <w:rsid w:val="00DB4B5B"/>
    <w:rsid w:val="00DC306F"/>
    <w:rsid w:val="00DE2DFF"/>
    <w:rsid w:val="00DF30F1"/>
    <w:rsid w:val="00E111C4"/>
    <w:rsid w:val="00E2277C"/>
    <w:rsid w:val="00E22B7E"/>
    <w:rsid w:val="00E375BC"/>
    <w:rsid w:val="00E40C63"/>
    <w:rsid w:val="00E41182"/>
    <w:rsid w:val="00E4361D"/>
    <w:rsid w:val="00E53A6E"/>
    <w:rsid w:val="00E54F17"/>
    <w:rsid w:val="00E65451"/>
    <w:rsid w:val="00E67097"/>
    <w:rsid w:val="00E721C2"/>
    <w:rsid w:val="00E902EA"/>
    <w:rsid w:val="00E92357"/>
    <w:rsid w:val="00E96A2B"/>
    <w:rsid w:val="00EA246E"/>
    <w:rsid w:val="00EA27AA"/>
    <w:rsid w:val="00EB2F4C"/>
    <w:rsid w:val="00EB5737"/>
    <w:rsid w:val="00EB5B19"/>
    <w:rsid w:val="00EC1009"/>
    <w:rsid w:val="00EC1995"/>
    <w:rsid w:val="00EC4C86"/>
    <w:rsid w:val="00ED0377"/>
    <w:rsid w:val="00ED61D5"/>
    <w:rsid w:val="00EE2CA3"/>
    <w:rsid w:val="00EE53F7"/>
    <w:rsid w:val="00EF0F89"/>
    <w:rsid w:val="00F14176"/>
    <w:rsid w:val="00F20F72"/>
    <w:rsid w:val="00F219F1"/>
    <w:rsid w:val="00F36FA0"/>
    <w:rsid w:val="00F44822"/>
    <w:rsid w:val="00F46F79"/>
    <w:rsid w:val="00F53813"/>
    <w:rsid w:val="00F55999"/>
    <w:rsid w:val="00F66A1F"/>
    <w:rsid w:val="00F81AE9"/>
    <w:rsid w:val="00F848FB"/>
    <w:rsid w:val="00F86468"/>
    <w:rsid w:val="00FA4D66"/>
    <w:rsid w:val="00FB06A1"/>
    <w:rsid w:val="00FB3DCE"/>
    <w:rsid w:val="00FD6A00"/>
    <w:rsid w:val="00FE0369"/>
    <w:rsid w:val="00FE1868"/>
    <w:rsid w:val="00FF2BD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553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AF418760DF4F95A1098EA8A5A1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CBCD8-99EA-456F-8643-521178523E89}"/>
      </w:docPartPr>
      <w:docPartBody>
        <w:p w:rsidR="008D307E" w:rsidRDefault="00A732B7" w:rsidP="00A732B7">
          <w:pPr>
            <w:pStyle w:val="D2AF418760DF4F95A1098EA8A5A150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ED6D4ACB07449381032C9BAAF14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BD76-948F-4828-AB01-53E78EBDBC2D}"/>
      </w:docPartPr>
      <w:docPartBody>
        <w:p w:rsidR="008D307E" w:rsidRDefault="00A732B7" w:rsidP="00A732B7">
          <w:pPr>
            <w:pStyle w:val="1AED6D4ACB07449381032C9BAAF146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DE545B9C4745D8916E16F7CCB2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4953-6DA4-423B-B947-481B23B4475F}"/>
      </w:docPartPr>
      <w:docPartBody>
        <w:p w:rsidR="008D307E" w:rsidRDefault="00A732B7" w:rsidP="00A732B7">
          <w:pPr>
            <w:pStyle w:val="9EDE545B9C4745D8916E16F7CCB2F1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3A28D8DEA949EB9C5EF942939F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B7C9-54C0-46B9-9A2C-DC415FD4A7D6}"/>
      </w:docPartPr>
      <w:docPartBody>
        <w:p w:rsidR="008D307E" w:rsidRDefault="00A732B7" w:rsidP="00A732B7">
          <w:pPr>
            <w:pStyle w:val="C13A28D8DEA949EB9C5EF942939F7C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C8C422EF0B438983B98CA673CA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9790-81D6-4B0A-8B4F-E3A48D526573}"/>
      </w:docPartPr>
      <w:docPartBody>
        <w:p w:rsidR="008D307E" w:rsidRDefault="00A732B7" w:rsidP="00A732B7">
          <w:pPr>
            <w:pStyle w:val="95C8C422EF0B438983B98CA673CA4C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5195B071D5F43228A24DC184CCD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4EAB4-E72E-4220-9AA0-BB64B03B7E62}"/>
      </w:docPartPr>
      <w:docPartBody>
        <w:p w:rsidR="008D307E" w:rsidRDefault="00A732B7" w:rsidP="00A732B7">
          <w:pPr>
            <w:pStyle w:val="45195B071D5F43228A24DC184CCD3D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474A988BFA4DD89B99CC7C79B5F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851DE-3D98-4C6D-9F15-2109AF9DD9F3}"/>
      </w:docPartPr>
      <w:docPartBody>
        <w:p w:rsidR="008D307E" w:rsidRDefault="00A732B7" w:rsidP="00A732B7">
          <w:pPr>
            <w:pStyle w:val="C6474A988BFA4DD89B99CC7C79B5FA0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9FFD2D45CE402CA92F9425FCF8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5D5B4-46DA-4A11-B40B-5933B1D3A236}"/>
      </w:docPartPr>
      <w:docPartBody>
        <w:p w:rsidR="008D307E" w:rsidRDefault="00A732B7" w:rsidP="00A732B7">
          <w:pPr>
            <w:pStyle w:val="0E9FFD2D45CE402CA92F9425FCF89B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CD2B1608C84A958D451C4B5630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C593-B568-431E-8772-26F99B804190}"/>
      </w:docPartPr>
      <w:docPartBody>
        <w:p w:rsidR="008D307E" w:rsidRDefault="00A732B7" w:rsidP="00A732B7">
          <w:pPr>
            <w:pStyle w:val="0BCD2B1608C84A958D451C4B563006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F53F2C6444433AB3BB7AAFFC151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F786-29F4-4E0E-8EF0-92818261C813}"/>
      </w:docPartPr>
      <w:docPartBody>
        <w:p w:rsidR="008D307E" w:rsidRDefault="00A732B7" w:rsidP="00A732B7">
          <w:pPr>
            <w:pStyle w:val="40F53F2C6444433AB3BB7AAFFC151F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4C42211D194F06B1DA628EFC3AE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825BB-9E75-47E6-8C94-559B1EEE2627}"/>
      </w:docPartPr>
      <w:docPartBody>
        <w:p w:rsidR="008D307E" w:rsidRDefault="00A732B7" w:rsidP="00A732B7">
          <w:pPr>
            <w:pStyle w:val="234C42211D194F06B1DA628EFC3AED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70869-2B66-4B7C-9D44-F3C49A3FDDFE}"/>
      </w:docPartPr>
      <w:docPartBody>
        <w:p w:rsidR="00D4680B" w:rsidRDefault="00955806">
          <w:r w:rsidRPr="00856C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E586536BC94BDFAD5766E38B76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FEDE8-0144-48F0-AB60-56130444F01F}"/>
      </w:docPartPr>
      <w:docPartBody>
        <w:p w:rsidR="006F33DB" w:rsidRDefault="00A25FDB" w:rsidP="00A25FDB">
          <w:pPr>
            <w:pStyle w:val="F4E586536BC94BDFAD5766E38B7698E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1A1C7BA5C405DAD4FC9CF3A258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01B-1572-4DB8-BA69-0E4149DAC6B1}"/>
      </w:docPartPr>
      <w:docPartBody>
        <w:p w:rsidR="006F33DB" w:rsidRDefault="00A25FDB" w:rsidP="00A25FDB">
          <w:pPr>
            <w:pStyle w:val="0811A1C7BA5C405DAD4FC9CF3A258D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1835B962C943C19855A223FBE69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01463-7F76-4FD1-8FDB-97D4F7063FDF}"/>
      </w:docPartPr>
      <w:docPartBody>
        <w:p w:rsidR="006F33DB" w:rsidRDefault="00A25FDB" w:rsidP="00A25FDB">
          <w:pPr>
            <w:pStyle w:val="9D1835B962C943C19855A223FBE697FD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C5ADF6754249EDAE87E0227C3ED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6299-758F-4BBF-93FA-D6EA161483C7}"/>
      </w:docPartPr>
      <w:docPartBody>
        <w:p w:rsidR="006F33DB" w:rsidRDefault="00A25FDB" w:rsidP="00A25FDB">
          <w:pPr>
            <w:pStyle w:val="B4C5ADF6754249EDAE87E0227C3ED27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37027A614670B3B2355C1B4E7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DC54-88F7-4C06-B54A-D20CF6C3C15D}"/>
      </w:docPartPr>
      <w:docPartBody>
        <w:p w:rsidR="006F33DB" w:rsidRDefault="00A25FDB" w:rsidP="00A25FDB">
          <w:pPr>
            <w:pStyle w:val="137937027A614670B3B2355C1B4E798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90DB5F38E8426EA7ECE71C6488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E31AD-3A7D-4DB8-9D7F-A8B72C2AF17E}"/>
      </w:docPartPr>
      <w:docPartBody>
        <w:p w:rsidR="006F33DB" w:rsidRDefault="00A25FDB" w:rsidP="00A25FDB">
          <w:pPr>
            <w:pStyle w:val="F090DB5F38E8426EA7ECE71C648885B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A52875282435EBCA52D6CB405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FD585-3232-4B46-AD9C-1F12DBC43288}"/>
      </w:docPartPr>
      <w:docPartBody>
        <w:p w:rsidR="006F33DB" w:rsidRDefault="00A25FDB" w:rsidP="00A25FDB">
          <w:pPr>
            <w:pStyle w:val="D72A52875282435EBCA52D6CB4054F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C0980B6BB646C2A2441F754E2F3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D483D-FEF3-42B2-B045-DF116ED0D124}"/>
      </w:docPartPr>
      <w:docPartBody>
        <w:p w:rsidR="006F33DB" w:rsidRDefault="00A25FDB" w:rsidP="00A25FDB">
          <w:pPr>
            <w:pStyle w:val="DDC0980B6BB646C2A2441F754E2F3B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492BE329141ED9419745DC82B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2F86-70E9-4671-9EF9-6F8815741744}"/>
      </w:docPartPr>
      <w:docPartBody>
        <w:p w:rsidR="00FF2ECD" w:rsidRDefault="006F33DB" w:rsidP="006F33DB">
          <w:pPr>
            <w:pStyle w:val="803492BE329141ED9419745DC82BE2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425D9404FE484BA73820F5CDC7D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488-23DF-47BF-A81A-AB549883F66B}"/>
      </w:docPartPr>
      <w:docPartBody>
        <w:p w:rsidR="00FF2ECD" w:rsidRDefault="006F33DB" w:rsidP="006F33DB">
          <w:pPr>
            <w:pStyle w:val="9A425D9404FE484BA73820F5CDC7D47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009640B904E448D16A5A5B8C3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7AEC1-D418-4BAF-BCC1-DB2D2348CE29}"/>
      </w:docPartPr>
      <w:docPartBody>
        <w:p w:rsidR="00FF2ECD" w:rsidRDefault="006F33DB" w:rsidP="006F33DB">
          <w:pPr>
            <w:pStyle w:val="78B009640B904E448D16A5A5B8C3EEEE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BA7B03C30749A5A384B9C42B5F2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85406-5CE6-4203-B585-BDC782AD9480}"/>
      </w:docPartPr>
      <w:docPartBody>
        <w:p w:rsidR="00FF2ECD" w:rsidRDefault="006F33DB" w:rsidP="006F33DB">
          <w:pPr>
            <w:pStyle w:val="15BA7B03C30749A5A384B9C42B5F2A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9E9421858B485B8F9B4B7AE1CEB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BC2E-1B34-4C49-B544-AE32E457D80D}"/>
      </w:docPartPr>
      <w:docPartBody>
        <w:p w:rsidR="00FF2ECD" w:rsidRDefault="006F33DB" w:rsidP="006F33DB">
          <w:pPr>
            <w:pStyle w:val="709E9421858B485B8F9B4B7AE1CEB2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FCA1AFF9B4724B8B049E7CEF6B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1BD10-8971-4A9E-A53A-E0F74D3701C2}"/>
      </w:docPartPr>
      <w:docPartBody>
        <w:p w:rsidR="00FF2ECD" w:rsidRDefault="006F33DB" w:rsidP="006F33DB">
          <w:pPr>
            <w:pStyle w:val="4D3FCA1AFF9B4724B8B049E7CEF6B8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EB8DE385F4BEBA7E7B3E6A6B9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6B314-C261-4CC3-9FAC-6C5859207E67}"/>
      </w:docPartPr>
      <w:docPartBody>
        <w:p w:rsidR="00FF2ECD" w:rsidRDefault="006F33DB" w:rsidP="006F33DB">
          <w:pPr>
            <w:pStyle w:val="AA1EB8DE385F4BEBA7E7B3E6A6B951A0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6C95"/>
    <w:rsid w:val="001D6FE3"/>
    <w:rsid w:val="001F6C15"/>
    <w:rsid w:val="00211652"/>
    <w:rsid w:val="00236015"/>
    <w:rsid w:val="00273637"/>
    <w:rsid w:val="00285F3C"/>
    <w:rsid w:val="002B16B0"/>
    <w:rsid w:val="002F360D"/>
    <w:rsid w:val="002F6AA1"/>
    <w:rsid w:val="00302A06"/>
    <w:rsid w:val="00391009"/>
    <w:rsid w:val="003E037C"/>
    <w:rsid w:val="003E5476"/>
    <w:rsid w:val="00441283"/>
    <w:rsid w:val="005073E4"/>
    <w:rsid w:val="005E35BE"/>
    <w:rsid w:val="006548F4"/>
    <w:rsid w:val="00665664"/>
    <w:rsid w:val="006F33DB"/>
    <w:rsid w:val="00781235"/>
    <w:rsid w:val="007A3BCA"/>
    <w:rsid w:val="007D7FA4"/>
    <w:rsid w:val="008D307E"/>
    <w:rsid w:val="00920D69"/>
    <w:rsid w:val="00922520"/>
    <w:rsid w:val="00935444"/>
    <w:rsid w:val="00955806"/>
    <w:rsid w:val="009577E9"/>
    <w:rsid w:val="00997A5F"/>
    <w:rsid w:val="00A03217"/>
    <w:rsid w:val="00A25FDB"/>
    <w:rsid w:val="00A732B7"/>
    <w:rsid w:val="00A912F7"/>
    <w:rsid w:val="00AA76D4"/>
    <w:rsid w:val="00C03606"/>
    <w:rsid w:val="00C40851"/>
    <w:rsid w:val="00CB561E"/>
    <w:rsid w:val="00D4680B"/>
    <w:rsid w:val="00DA1BBC"/>
    <w:rsid w:val="00DB52A8"/>
    <w:rsid w:val="00DE673B"/>
    <w:rsid w:val="00E246A7"/>
    <w:rsid w:val="00E26834"/>
    <w:rsid w:val="00EB11C4"/>
    <w:rsid w:val="00F635C5"/>
    <w:rsid w:val="00F90B5E"/>
    <w:rsid w:val="00FE1B31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3DB"/>
    <w:rPr>
      <w:color w:val="808080"/>
    </w:rPr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AE2544155AAB4F0FB3FE3E2D468A085F">
    <w:name w:val="AE2544155AAB4F0FB3FE3E2D468A085F"/>
    <w:rsid w:val="00391009"/>
  </w:style>
  <w:style w:type="paragraph" w:customStyle="1" w:styleId="B1137478C6A34C2AB0C26842B4A1AF56">
    <w:name w:val="B1137478C6A34C2AB0C26842B4A1AF56"/>
    <w:rsid w:val="00391009"/>
  </w:style>
  <w:style w:type="paragraph" w:customStyle="1" w:styleId="60B0EA70F2D14BF9BD2244A603385A61">
    <w:name w:val="60B0EA70F2D14BF9BD2244A603385A61"/>
    <w:rsid w:val="00391009"/>
  </w:style>
  <w:style w:type="paragraph" w:customStyle="1" w:styleId="B673E8371C2B44A5AC69CDEA13C8DE3E">
    <w:name w:val="B673E8371C2B44A5AC69CDEA13C8DE3E"/>
    <w:rsid w:val="00391009"/>
  </w:style>
  <w:style w:type="paragraph" w:customStyle="1" w:styleId="AAE235E74BB94142A8ECC1572AE2F548">
    <w:name w:val="AAE235E74BB94142A8ECC1572AE2F548"/>
    <w:rsid w:val="00391009"/>
  </w:style>
  <w:style w:type="paragraph" w:customStyle="1" w:styleId="202D887E6BB044ECBA62BAC96E957884">
    <w:name w:val="202D887E6BB044ECBA62BAC96E957884"/>
    <w:rsid w:val="00391009"/>
  </w:style>
  <w:style w:type="paragraph" w:customStyle="1" w:styleId="0B45A6D2523E48B8818E2D66441468EE">
    <w:name w:val="0B45A6D2523E48B8818E2D66441468EE"/>
    <w:rsid w:val="002F360D"/>
  </w:style>
  <w:style w:type="paragraph" w:customStyle="1" w:styleId="B8260C110342460A8C05866E6156633A">
    <w:name w:val="B8260C110342460A8C05866E6156633A"/>
    <w:rsid w:val="002F360D"/>
  </w:style>
  <w:style w:type="paragraph" w:customStyle="1" w:styleId="CD2F70DE069B452381834658AD035A0A">
    <w:name w:val="CD2F70DE069B452381834658AD035A0A"/>
    <w:rsid w:val="002F360D"/>
  </w:style>
  <w:style w:type="paragraph" w:customStyle="1" w:styleId="88726E02E38A44CFA7967E058A3EE78E">
    <w:name w:val="88726E02E38A44CFA7967E058A3EE78E"/>
    <w:rsid w:val="002F360D"/>
  </w:style>
  <w:style w:type="paragraph" w:customStyle="1" w:styleId="15DA53C4C64D48FEA50B108B4C2A0BB4">
    <w:name w:val="15DA53C4C64D48FEA50B108B4C2A0BB4"/>
    <w:rsid w:val="002F360D"/>
  </w:style>
  <w:style w:type="paragraph" w:customStyle="1" w:styleId="E0E9E867EB96420A9273D01401F4962F">
    <w:name w:val="E0E9E867EB96420A9273D01401F4962F"/>
    <w:rsid w:val="002F360D"/>
  </w:style>
  <w:style w:type="paragraph" w:customStyle="1" w:styleId="C69F1B647E8345E9B220DB8079B6A88E">
    <w:name w:val="C69F1B647E8345E9B220DB8079B6A88E"/>
    <w:rsid w:val="002F360D"/>
  </w:style>
  <w:style w:type="paragraph" w:customStyle="1" w:styleId="66974C9811CA47A0BC948BCA19BEBAC3">
    <w:name w:val="66974C9811CA47A0BC948BCA19BEBAC3"/>
    <w:rsid w:val="002F360D"/>
  </w:style>
  <w:style w:type="paragraph" w:customStyle="1" w:styleId="C5DD8C61F6BC4C408BA4B90D5B1E4151">
    <w:name w:val="C5DD8C61F6BC4C408BA4B90D5B1E4151"/>
    <w:rsid w:val="002F360D"/>
  </w:style>
  <w:style w:type="paragraph" w:customStyle="1" w:styleId="2CBF274253D14D13AC89C0144163A5B0">
    <w:name w:val="2CBF274253D14D13AC89C0144163A5B0"/>
    <w:rsid w:val="002F360D"/>
  </w:style>
  <w:style w:type="paragraph" w:customStyle="1" w:styleId="F75D28CAFE6049E59CDDC8ADED38EDC8">
    <w:name w:val="F75D28CAFE6049E59CDDC8ADED38EDC8"/>
    <w:rsid w:val="002F360D"/>
  </w:style>
  <w:style w:type="paragraph" w:customStyle="1" w:styleId="3C0F743293274E50B5D0DF66B1C92F2F">
    <w:name w:val="3C0F743293274E50B5D0DF66B1C92F2F"/>
    <w:rsid w:val="002F360D"/>
  </w:style>
  <w:style w:type="paragraph" w:customStyle="1" w:styleId="AF547C4CFB674D778FF13CC0557AEEC2">
    <w:name w:val="AF547C4CFB674D778FF13CC0557AEEC2"/>
    <w:rsid w:val="00A25FDB"/>
    <w:rPr>
      <w:lang w:eastAsia="ja-JP"/>
    </w:rPr>
  </w:style>
  <w:style w:type="paragraph" w:customStyle="1" w:styleId="F4E586536BC94BDFAD5766E38B7698E7">
    <w:name w:val="F4E586536BC94BDFAD5766E38B7698E7"/>
    <w:rsid w:val="00A25FDB"/>
    <w:rPr>
      <w:lang w:eastAsia="ja-JP"/>
    </w:rPr>
  </w:style>
  <w:style w:type="paragraph" w:customStyle="1" w:styleId="18F5F7A478AD4669B966BD2869FB93B3">
    <w:name w:val="18F5F7A478AD4669B966BD2869FB93B3"/>
    <w:rsid w:val="00A25FDB"/>
    <w:rPr>
      <w:lang w:eastAsia="ja-JP"/>
    </w:rPr>
  </w:style>
  <w:style w:type="paragraph" w:customStyle="1" w:styleId="BA6E330CF01B402CAA04E74F67D5EA34">
    <w:name w:val="BA6E330CF01B402CAA04E74F67D5EA34"/>
    <w:rsid w:val="00A25FDB"/>
    <w:rPr>
      <w:lang w:eastAsia="ja-JP"/>
    </w:rPr>
  </w:style>
  <w:style w:type="paragraph" w:customStyle="1" w:styleId="C9E30EAF6AD8422A9C10E2B2A427C8C3">
    <w:name w:val="C9E30EAF6AD8422A9C10E2B2A427C8C3"/>
    <w:rsid w:val="00A25FDB"/>
    <w:rPr>
      <w:lang w:eastAsia="ja-JP"/>
    </w:rPr>
  </w:style>
  <w:style w:type="paragraph" w:customStyle="1" w:styleId="3B4B56AA2E7D45B0A6F27D597A336AE7">
    <w:name w:val="3B4B56AA2E7D45B0A6F27D597A336AE7"/>
    <w:rsid w:val="00A25FDB"/>
    <w:rPr>
      <w:lang w:eastAsia="ja-JP"/>
    </w:rPr>
  </w:style>
  <w:style w:type="paragraph" w:customStyle="1" w:styleId="61E7D5B1867B4B3AAE0CB63906B4A90C">
    <w:name w:val="61E7D5B1867B4B3AAE0CB63906B4A90C"/>
    <w:rsid w:val="00A25FDB"/>
    <w:rPr>
      <w:lang w:eastAsia="ja-JP"/>
    </w:rPr>
  </w:style>
  <w:style w:type="paragraph" w:customStyle="1" w:styleId="610E049C11864A5AA8F2D2DDC770CD17">
    <w:name w:val="610E049C11864A5AA8F2D2DDC770CD17"/>
    <w:rsid w:val="00A25FDB"/>
    <w:rPr>
      <w:lang w:eastAsia="ja-JP"/>
    </w:rPr>
  </w:style>
  <w:style w:type="paragraph" w:customStyle="1" w:styleId="88A02B7A10ED40AFBC80859E60F4AAFD">
    <w:name w:val="88A02B7A10ED40AFBC80859E60F4AAFD"/>
    <w:rsid w:val="00A25FDB"/>
    <w:rPr>
      <w:lang w:eastAsia="ja-JP"/>
    </w:rPr>
  </w:style>
  <w:style w:type="paragraph" w:customStyle="1" w:styleId="3450D65669B74FAF9E67E804A25528C2">
    <w:name w:val="3450D65669B74FAF9E67E804A25528C2"/>
    <w:rsid w:val="00A25FDB"/>
    <w:rPr>
      <w:lang w:eastAsia="ja-JP"/>
    </w:rPr>
  </w:style>
  <w:style w:type="paragraph" w:customStyle="1" w:styleId="B7F23FEFF1064B14A5907E63AD5BD5C0">
    <w:name w:val="B7F23FEFF1064B14A5907E63AD5BD5C0"/>
    <w:rsid w:val="00A25FDB"/>
    <w:rPr>
      <w:lang w:eastAsia="ja-JP"/>
    </w:rPr>
  </w:style>
  <w:style w:type="paragraph" w:customStyle="1" w:styleId="0811A1C7BA5C405DAD4FC9CF3A258D86">
    <w:name w:val="0811A1C7BA5C405DAD4FC9CF3A258D86"/>
    <w:rsid w:val="00A25FDB"/>
    <w:rPr>
      <w:lang w:eastAsia="ja-JP"/>
    </w:rPr>
  </w:style>
  <w:style w:type="paragraph" w:customStyle="1" w:styleId="305BC33E2EC6424B8BEAA623CBFFF808">
    <w:name w:val="305BC33E2EC6424B8BEAA623CBFFF808"/>
    <w:rsid w:val="00A25FDB"/>
    <w:rPr>
      <w:lang w:eastAsia="ja-JP"/>
    </w:rPr>
  </w:style>
  <w:style w:type="paragraph" w:customStyle="1" w:styleId="7CDD26132CEF4077B0900D22A4C7AE59">
    <w:name w:val="7CDD26132CEF4077B0900D22A4C7AE59"/>
    <w:rsid w:val="00A25FDB"/>
    <w:rPr>
      <w:lang w:eastAsia="ja-JP"/>
    </w:rPr>
  </w:style>
  <w:style w:type="paragraph" w:customStyle="1" w:styleId="E6819EE557524C7C97A69ABC5CF97430">
    <w:name w:val="E6819EE557524C7C97A69ABC5CF97430"/>
    <w:rsid w:val="00A25FDB"/>
    <w:rPr>
      <w:lang w:eastAsia="ja-JP"/>
    </w:rPr>
  </w:style>
  <w:style w:type="paragraph" w:customStyle="1" w:styleId="AD877735ECCD40B2A36352AE688BDE06">
    <w:name w:val="AD877735ECCD40B2A36352AE688BDE06"/>
    <w:rsid w:val="00A25FDB"/>
    <w:rPr>
      <w:lang w:eastAsia="ja-JP"/>
    </w:rPr>
  </w:style>
  <w:style w:type="paragraph" w:customStyle="1" w:styleId="35B6F47F7B614D6D8B8C7481C38F07EF">
    <w:name w:val="35B6F47F7B614D6D8B8C7481C38F07EF"/>
    <w:rsid w:val="00A25FDB"/>
    <w:rPr>
      <w:lang w:eastAsia="ja-JP"/>
    </w:rPr>
  </w:style>
  <w:style w:type="paragraph" w:customStyle="1" w:styleId="C861AED63CBF44EF9D2AFE68E5EFB90B">
    <w:name w:val="C861AED63CBF44EF9D2AFE68E5EFB90B"/>
    <w:rsid w:val="00A25FDB"/>
    <w:rPr>
      <w:lang w:eastAsia="ja-JP"/>
    </w:rPr>
  </w:style>
  <w:style w:type="paragraph" w:customStyle="1" w:styleId="581EF7FA4AB0434A9D32088DF7BA067A">
    <w:name w:val="581EF7FA4AB0434A9D32088DF7BA067A"/>
    <w:rsid w:val="00A25FDB"/>
    <w:rPr>
      <w:lang w:eastAsia="ja-JP"/>
    </w:rPr>
  </w:style>
  <w:style w:type="paragraph" w:customStyle="1" w:styleId="A215FDA5E01D4ECCBB5F0DEAE3A5206E">
    <w:name w:val="A215FDA5E01D4ECCBB5F0DEAE3A5206E"/>
    <w:rsid w:val="00A25FDB"/>
    <w:rPr>
      <w:lang w:eastAsia="ja-JP"/>
    </w:rPr>
  </w:style>
  <w:style w:type="paragraph" w:customStyle="1" w:styleId="CEE037D18D64470CBA5EEBC1F7D80685">
    <w:name w:val="CEE037D18D64470CBA5EEBC1F7D80685"/>
    <w:rsid w:val="00A25FDB"/>
    <w:rPr>
      <w:lang w:eastAsia="ja-JP"/>
    </w:rPr>
  </w:style>
  <w:style w:type="paragraph" w:customStyle="1" w:styleId="C6F226CD685F419AB698A06EB228E03D">
    <w:name w:val="C6F226CD685F419AB698A06EB228E03D"/>
    <w:rsid w:val="00A25FDB"/>
    <w:rPr>
      <w:lang w:eastAsia="ja-JP"/>
    </w:rPr>
  </w:style>
  <w:style w:type="paragraph" w:customStyle="1" w:styleId="E47ED5BDA3164FC1814DFD6C457E1CB6">
    <w:name w:val="E47ED5BDA3164FC1814DFD6C457E1CB6"/>
    <w:rsid w:val="00A25FDB"/>
    <w:rPr>
      <w:lang w:eastAsia="ja-JP"/>
    </w:rPr>
  </w:style>
  <w:style w:type="paragraph" w:customStyle="1" w:styleId="617014AAC9454D27A9F6CFEF920ACD7D">
    <w:name w:val="617014AAC9454D27A9F6CFEF920ACD7D"/>
    <w:rsid w:val="00A25FDB"/>
    <w:rPr>
      <w:lang w:eastAsia="ja-JP"/>
    </w:rPr>
  </w:style>
  <w:style w:type="paragraph" w:customStyle="1" w:styleId="2D1B60492CF64901A21F26EA503D76E5">
    <w:name w:val="2D1B60492CF64901A21F26EA503D76E5"/>
    <w:rsid w:val="00A25FDB"/>
    <w:rPr>
      <w:lang w:eastAsia="ja-JP"/>
    </w:rPr>
  </w:style>
  <w:style w:type="paragraph" w:customStyle="1" w:styleId="C77D4FBE6653454AA3CD88B3F1D69FA4">
    <w:name w:val="C77D4FBE6653454AA3CD88B3F1D69FA4"/>
    <w:rsid w:val="00A25FDB"/>
    <w:rPr>
      <w:lang w:eastAsia="ja-JP"/>
    </w:rPr>
  </w:style>
  <w:style w:type="paragraph" w:customStyle="1" w:styleId="F7C9587A670D4BB18E6A94A6EBCAB724">
    <w:name w:val="F7C9587A670D4BB18E6A94A6EBCAB724"/>
    <w:rsid w:val="00A25FDB"/>
    <w:rPr>
      <w:lang w:eastAsia="ja-JP"/>
    </w:rPr>
  </w:style>
  <w:style w:type="paragraph" w:customStyle="1" w:styleId="85E40B1BBFC74B14B54C8AB3CEB08ABE">
    <w:name w:val="85E40B1BBFC74B14B54C8AB3CEB08ABE"/>
    <w:rsid w:val="00A25FDB"/>
    <w:rPr>
      <w:lang w:eastAsia="ja-JP"/>
    </w:rPr>
  </w:style>
  <w:style w:type="paragraph" w:customStyle="1" w:styleId="E3F7F9D2859F48518E19582EC232DD82">
    <w:name w:val="E3F7F9D2859F48518E19582EC232DD82"/>
    <w:rsid w:val="00A25FDB"/>
    <w:rPr>
      <w:lang w:eastAsia="ja-JP"/>
    </w:rPr>
  </w:style>
  <w:style w:type="paragraph" w:customStyle="1" w:styleId="9D1835B962C943C19855A223FBE697FD">
    <w:name w:val="9D1835B962C943C19855A223FBE697FD"/>
    <w:rsid w:val="00A25FDB"/>
    <w:rPr>
      <w:lang w:eastAsia="ja-JP"/>
    </w:rPr>
  </w:style>
  <w:style w:type="paragraph" w:customStyle="1" w:styleId="B4C5ADF6754249EDAE87E0227C3ED272">
    <w:name w:val="B4C5ADF6754249EDAE87E0227C3ED272"/>
    <w:rsid w:val="00A25FDB"/>
    <w:rPr>
      <w:lang w:eastAsia="ja-JP"/>
    </w:rPr>
  </w:style>
  <w:style w:type="paragraph" w:customStyle="1" w:styleId="B40A8E2AF8C041CC9C7FB8818858678C">
    <w:name w:val="B40A8E2AF8C041CC9C7FB8818858678C"/>
    <w:rsid w:val="00A25FDB"/>
    <w:rPr>
      <w:lang w:eastAsia="ja-JP"/>
    </w:rPr>
  </w:style>
  <w:style w:type="paragraph" w:customStyle="1" w:styleId="137937027A614670B3B2355C1B4E7986">
    <w:name w:val="137937027A614670B3B2355C1B4E7986"/>
    <w:rsid w:val="00A25FDB"/>
    <w:rPr>
      <w:lang w:eastAsia="ja-JP"/>
    </w:rPr>
  </w:style>
  <w:style w:type="paragraph" w:customStyle="1" w:styleId="F090DB5F38E8426EA7ECE71C648885BF">
    <w:name w:val="F090DB5F38E8426EA7ECE71C648885BF"/>
    <w:rsid w:val="00A25FDB"/>
    <w:rPr>
      <w:lang w:eastAsia="ja-JP"/>
    </w:rPr>
  </w:style>
  <w:style w:type="paragraph" w:customStyle="1" w:styleId="D72A52875282435EBCA52D6CB4054FDD">
    <w:name w:val="D72A52875282435EBCA52D6CB4054FDD"/>
    <w:rsid w:val="00A25FDB"/>
    <w:rPr>
      <w:lang w:eastAsia="ja-JP"/>
    </w:rPr>
  </w:style>
  <w:style w:type="paragraph" w:customStyle="1" w:styleId="DDC0980B6BB646C2A2441F754E2F3B8B">
    <w:name w:val="DDC0980B6BB646C2A2441F754E2F3B8B"/>
    <w:rsid w:val="00A25FDB"/>
    <w:rPr>
      <w:lang w:eastAsia="ja-JP"/>
    </w:rPr>
  </w:style>
  <w:style w:type="paragraph" w:customStyle="1" w:styleId="60B633C2A94B48FD8F1637342AFA0C4C">
    <w:name w:val="60B633C2A94B48FD8F1637342AFA0C4C"/>
    <w:rsid w:val="00A25FDB"/>
    <w:rPr>
      <w:lang w:eastAsia="ja-JP"/>
    </w:rPr>
  </w:style>
  <w:style w:type="paragraph" w:customStyle="1" w:styleId="803492BE329141ED9419745DC82BE24F">
    <w:name w:val="803492BE329141ED9419745DC82BE24F"/>
    <w:rsid w:val="006F33DB"/>
    <w:rPr>
      <w:lang w:eastAsia="ja-JP"/>
    </w:rPr>
  </w:style>
  <w:style w:type="paragraph" w:customStyle="1" w:styleId="9A425D9404FE484BA73820F5CDC7D47A">
    <w:name w:val="9A425D9404FE484BA73820F5CDC7D47A"/>
    <w:rsid w:val="006F33DB"/>
    <w:rPr>
      <w:lang w:eastAsia="ja-JP"/>
    </w:rPr>
  </w:style>
  <w:style w:type="paragraph" w:customStyle="1" w:styleId="78B009640B904E448D16A5A5B8C3EEEE">
    <w:name w:val="78B009640B904E448D16A5A5B8C3EEEE"/>
    <w:rsid w:val="006F33DB"/>
    <w:rPr>
      <w:lang w:eastAsia="ja-JP"/>
    </w:rPr>
  </w:style>
  <w:style w:type="paragraph" w:customStyle="1" w:styleId="15BA7B03C30749A5A384B9C42B5F2A71">
    <w:name w:val="15BA7B03C30749A5A384B9C42B5F2A71"/>
    <w:rsid w:val="006F33DB"/>
    <w:rPr>
      <w:lang w:eastAsia="ja-JP"/>
    </w:rPr>
  </w:style>
  <w:style w:type="paragraph" w:customStyle="1" w:styleId="709E9421858B485B8F9B4B7AE1CEB278">
    <w:name w:val="709E9421858B485B8F9B4B7AE1CEB278"/>
    <w:rsid w:val="006F33DB"/>
    <w:rPr>
      <w:lang w:eastAsia="ja-JP"/>
    </w:rPr>
  </w:style>
  <w:style w:type="paragraph" w:customStyle="1" w:styleId="4D3FCA1AFF9B4724B8B049E7CEF6B87D">
    <w:name w:val="4D3FCA1AFF9B4724B8B049E7CEF6B87D"/>
    <w:rsid w:val="006F33DB"/>
    <w:rPr>
      <w:lang w:eastAsia="ja-JP"/>
    </w:rPr>
  </w:style>
  <w:style w:type="paragraph" w:customStyle="1" w:styleId="4A82FD89C22F4A9BAC7F75F367CA15FB">
    <w:name w:val="4A82FD89C22F4A9BAC7F75F367CA15FB"/>
    <w:rsid w:val="006F33DB"/>
    <w:rPr>
      <w:lang w:eastAsia="ja-JP"/>
    </w:rPr>
  </w:style>
  <w:style w:type="paragraph" w:customStyle="1" w:styleId="AA1EB8DE385F4BEBA7E7B3E6A6B951A0">
    <w:name w:val="AA1EB8DE385F4BEBA7E7B3E6A6B951A0"/>
    <w:rsid w:val="006F33DB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p r i c e a f t e r d i s c o u n t > U n i t p r i c e a f t e r d i s c o u n t < / U n i t p r i c e a f t e r d i s c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C9634BC-AA21-4672-9F66-5C4DC2696D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2016-02-11T21:13:00Z</dcterms:created>
  <dcterms:modified xsi:type="dcterms:W3CDTF">2022-06-27T19:23:00Z</dcterms:modified>
</cp:coreProperties>
</file>